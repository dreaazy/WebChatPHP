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5441"/>
        <w:gridCol w:w="2462"/>
      </w:tblGrid>
      <w:tr w:rsidR="004936B5" w14:paraId="450D16FE" w14:textId="77777777" w:rsidTr="004936B5">
        <w:tc>
          <w:tcPr>
            <w:tcW w:w="1951" w:type="dxa"/>
          </w:tcPr>
          <w:p w14:paraId="3D5F1B97" w14:textId="397811EA" w:rsidR="004936B5" w:rsidRPr="005A5B45" w:rsidRDefault="006E1EB0">
            <w:pPr>
              <w:rPr>
                <w:b/>
              </w:rPr>
            </w:pPr>
            <w:r>
              <w:rPr>
                <w:b/>
              </w:rPr>
              <w:t>Esercizio</w:t>
            </w:r>
            <w:r w:rsidR="004936B5">
              <w:rPr>
                <w:b/>
              </w:rPr>
              <w:t xml:space="preserve"> n.:</w:t>
            </w:r>
            <w:r w:rsidR="00175C0B">
              <w:rPr>
                <w:b/>
              </w:rPr>
              <w:t xml:space="preserve"> 1.11a</w:t>
            </w:r>
          </w:p>
        </w:tc>
        <w:tc>
          <w:tcPr>
            <w:tcW w:w="7903" w:type="dxa"/>
            <w:gridSpan w:val="2"/>
          </w:tcPr>
          <w:p w14:paraId="04B23E4F" w14:textId="43E06E5D" w:rsidR="004936B5" w:rsidRDefault="004936B5" w:rsidP="006E1EB0">
            <w:r w:rsidRPr="005A5B45">
              <w:rPr>
                <w:b/>
              </w:rPr>
              <w:t xml:space="preserve">Nome </w:t>
            </w:r>
            <w:r w:rsidR="006E1EB0">
              <w:rPr>
                <w:b/>
              </w:rPr>
              <w:t>Esercizio</w:t>
            </w:r>
            <w:r>
              <w:t xml:space="preserve">: </w:t>
            </w:r>
            <w:proofErr w:type="spellStart"/>
            <w:r w:rsidR="00175C0B">
              <w:t>WebChat</w:t>
            </w:r>
            <w:proofErr w:type="spellEnd"/>
            <w:r w:rsidR="00175C0B">
              <w:t xml:space="preserve"> DB</w:t>
            </w:r>
          </w:p>
        </w:tc>
      </w:tr>
      <w:tr w:rsidR="004936B5" w14:paraId="57A21D41" w14:textId="77777777" w:rsidTr="007F7A93">
        <w:tc>
          <w:tcPr>
            <w:tcW w:w="9854" w:type="dxa"/>
            <w:gridSpan w:val="3"/>
          </w:tcPr>
          <w:p w14:paraId="2237F441" w14:textId="2E634B8E" w:rsidR="004936B5" w:rsidRDefault="004936B5">
            <w:r>
              <w:rPr>
                <w:b/>
              </w:rPr>
              <w:t>Obiettivo</w:t>
            </w:r>
            <w:r>
              <w:t xml:space="preserve">: </w:t>
            </w:r>
          </w:p>
        </w:tc>
      </w:tr>
      <w:tr w:rsidR="004936B5" w14:paraId="70CD2D03" w14:textId="77777777" w:rsidTr="005F6F84">
        <w:tc>
          <w:tcPr>
            <w:tcW w:w="9854" w:type="dxa"/>
            <w:gridSpan w:val="3"/>
          </w:tcPr>
          <w:p w14:paraId="014936EF" w14:textId="3C238A12" w:rsidR="004936B5" w:rsidRDefault="004936B5">
            <w:r w:rsidRPr="005A5B45">
              <w:rPr>
                <w:b/>
              </w:rPr>
              <w:t>Descrizione</w:t>
            </w:r>
            <w:r>
              <w:t xml:space="preserve">: </w:t>
            </w:r>
            <w:r w:rsidR="00175C0B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Partendo dal modulo utenti già realizzato, realizzare lo schema concettuale e logico per una applicazione di chat per discussioni </w:t>
            </w:r>
            <w:proofErr w:type="spellStart"/>
            <w:r w:rsidR="00175C0B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one-to-one</w:t>
            </w:r>
            <w:proofErr w:type="spellEnd"/>
            <w:r w:rsidR="00175C0B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e facoltativamente di gruppo</w:t>
            </w:r>
          </w:p>
        </w:tc>
      </w:tr>
      <w:tr w:rsidR="004936B5" w14:paraId="6134B561" w14:textId="77777777" w:rsidTr="004936B5">
        <w:tc>
          <w:tcPr>
            <w:tcW w:w="1951" w:type="dxa"/>
          </w:tcPr>
          <w:p w14:paraId="0A44C328" w14:textId="22098C2D" w:rsidR="004936B5" w:rsidRPr="005A5B45" w:rsidRDefault="004936B5" w:rsidP="00EB55C0">
            <w:pPr>
              <w:rPr>
                <w:b/>
              </w:rPr>
            </w:pPr>
            <w:r w:rsidRPr="005A5B45">
              <w:rPr>
                <w:b/>
              </w:rPr>
              <w:t>Classe</w:t>
            </w:r>
            <w:r>
              <w:t>:</w:t>
            </w:r>
            <w:r w:rsidR="00175C0B">
              <w:t>5 BM</w:t>
            </w:r>
          </w:p>
        </w:tc>
        <w:tc>
          <w:tcPr>
            <w:tcW w:w="5441" w:type="dxa"/>
          </w:tcPr>
          <w:p w14:paraId="0AFF8650" w14:textId="721DC40C" w:rsidR="004936B5" w:rsidRDefault="004936B5" w:rsidP="00EB55C0">
            <w:r w:rsidRPr="005A5B45">
              <w:rPr>
                <w:b/>
              </w:rPr>
              <w:t>Cognome Nome</w:t>
            </w:r>
            <w:r>
              <w:t xml:space="preserve">: </w:t>
            </w:r>
            <w:r w:rsidR="00175C0B">
              <w:t>Piccinini Simone</w:t>
            </w:r>
          </w:p>
        </w:tc>
        <w:tc>
          <w:tcPr>
            <w:tcW w:w="2462" w:type="dxa"/>
          </w:tcPr>
          <w:p w14:paraId="07D0680F" w14:textId="7A9DBE75" w:rsidR="004936B5" w:rsidRDefault="004936B5" w:rsidP="00EB55C0">
            <w:r w:rsidRPr="005A5B45">
              <w:rPr>
                <w:b/>
              </w:rPr>
              <w:t>Data</w:t>
            </w:r>
            <w:r>
              <w:t xml:space="preserve">: </w:t>
            </w:r>
            <w:r w:rsidR="00175C0B">
              <w:t>26/01/2024</w:t>
            </w:r>
          </w:p>
        </w:tc>
      </w:tr>
    </w:tbl>
    <w:p w14:paraId="3E1F3157" w14:textId="77777777" w:rsidR="006E1EB0" w:rsidRDefault="006E1EB0">
      <w:pPr>
        <w:rPr>
          <w:b/>
        </w:rPr>
      </w:pPr>
    </w:p>
    <w:p w14:paraId="4DB4AE0C" w14:textId="49DF773E" w:rsidR="00930577" w:rsidRDefault="009B23F9" w:rsidP="00204F84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A</w:t>
      </w:r>
      <w:r w:rsidR="00930577" w:rsidRPr="00204F84">
        <w:rPr>
          <w:b/>
        </w:rPr>
        <w:t>nalisi</w:t>
      </w:r>
    </w:p>
    <w:p w14:paraId="2785DB3A" w14:textId="027685D0" w:rsidR="00930577" w:rsidRDefault="00175C0B" w:rsidP="00CA4456">
      <w:pPr>
        <w:jc w:val="both"/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 xml:space="preserve">Per creare il database di una </w:t>
      </w:r>
      <w:proofErr w:type="spellStart"/>
      <w:r>
        <w:rPr>
          <w:color w:val="808080" w:themeColor="background1" w:themeShade="80"/>
          <w:sz w:val="16"/>
        </w:rPr>
        <w:t>webchat</w:t>
      </w:r>
      <w:proofErr w:type="spellEnd"/>
      <w:r>
        <w:rPr>
          <w:color w:val="808080" w:themeColor="background1" w:themeShade="80"/>
          <w:sz w:val="16"/>
        </w:rPr>
        <w:t xml:space="preserve"> è fondamentale curare l’aspetto utenti.</w:t>
      </w:r>
    </w:p>
    <w:p w14:paraId="24A3007A" w14:textId="32B3268B" w:rsidR="00175C0B" w:rsidRDefault="00175C0B" w:rsidP="00CA4456">
      <w:pPr>
        <w:jc w:val="both"/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>Un utente per partecipare ad una conversazione deve essere registrato con username e password, un utente può cercare un altro utente grazie al suo username ed inviargli un messaggio.</w:t>
      </w:r>
    </w:p>
    <w:p w14:paraId="39755884" w14:textId="77777777" w:rsidR="00175C0B" w:rsidRDefault="00175C0B" w:rsidP="00CA4456">
      <w:pPr>
        <w:jc w:val="both"/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>Possibili funzioni da implementare:</w:t>
      </w:r>
    </w:p>
    <w:p w14:paraId="54E759BC" w14:textId="77777777" w:rsidR="00175C0B" w:rsidRDefault="00175C0B" w:rsidP="00175C0B">
      <w:pPr>
        <w:pStyle w:val="Paragrafoelenco"/>
        <w:numPr>
          <w:ilvl w:val="0"/>
          <w:numId w:val="5"/>
        </w:numPr>
        <w:jc w:val="both"/>
        <w:rPr>
          <w:color w:val="808080" w:themeColor="background1" w:themeShade="80"/>
          <w:sz w:val="16"/>
        </w:rPr>
      </w:pPr>
      <w:r w:rsidRPr="00175C0B">
        <w:rPr>
          <w:color w:val="808080" w:themeColor="background1" w:themeShade="80"/>
          <w:sz w:val="16"/>
        </w:rPr>
        <w:t>Un utente può scegliere di non voler ricevere messaggi</w:t>
      </w:r>
    </w:p>
    <w:p w14:paraId="5E0C8D03" w14:textId="5B03737F" w:rsidR="00175C0B" w:rsidRDefault="00175C0B" w:rsidP="00175C0B">
      <w:pPr>
        <w:pStyle w:val="Paragrafoelenco"/>
        <w:numPr>
          <w:ilvl w:val="0"/>
          <w:numId w:val="5"/>
        </w:numPr>
        <w:jc w:val="both"/>
        <w:rPr>
          <w:color w:val="808080" w:themeColor="background1" w:themeShade="80"/>
          <w:sz w:val="16"/>
        </w:rPr>
      </w:pPr>
      <w:r w:rsidRPr="00175C0B">
        <w:rPr>
          <w:color w:val="808080" w:themeColor="background1" w:themeShade="80"/>
          <w:sz w:val="16"/>
        </w:rPr>
        <w:t>può uscire da una conversazione</w:t>
      </w:r>
    </w:p>
    <w:p w14:paraId="029DAFE8" w14:textId="02997335" w:rsidR="00175C0B" w:rsidRDefault="00175C0B" w:rsidP="00175C0B">
      <w:pPr>
        <w:pStyle w:val="Paragrafoelenco"/>
        <w:numPr>
          <w:ilvl w:val="0"/>
          <w:numId w:val="5"/>
        </w:numPr>
        <w:jc w:val="both"/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>bloccare un gruppo o contatto.</w:t>
      </w:r>
    </w:p>
    <w:p w14:paraId="20DED394" w14:textId="4685C0DC" w:rsidR="00175C0B" w:rsidRDefault="00175C0B" w:rsidP="00175C0B">
      <w:pPr>
        <w:jc w:val="both"/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>Per prima cosa vediamo come gestire la memorizzazione di messaggi tra utenti.</w:t>
      </w:r>
    </w:p>
    <w:p w14:paraId="188432C4" w14:textId="255FA7F9" w:rsidR="00175C0B" w:rsidRDefault="00175C0B" w:rsidP="00175C0B">
      <w:pPr>
        <w:jc w:val="both"/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 xml:space="preserve">Ci sarà un’entità utente con tutti gli attributi che lo interessano: </w:t>
      </w:r>
      <w:proofErr w:type="spellStart"/>
      <w:r>
        <w:rPr>
          <w:color w:val="808080" w:themeColor="background1" w:themeShade="80"/>
          <w:sz w:val="16"/>
        </w:rPr>
        <w:t>codicefiscale</w:t>
      </w:r>
      <w:proofErr w:type="spellEnd"/>
      <w:r>
        <w:rPr>
          <w:color w:val="808080" w:themeColor="background1" w:themeShade="80"/>
          <w:sz w:val="16"/>
        </w:rPr>
        <w:t xml:space="preserve">, nome, cognome, email, </w:t>
      </w:r>
      <w:proofErr w:type="spellStart"/>
      <w:r>
        <w:rPr>
          <w:color w:val="808080" w:themeColor="background1" w:themeShade="80"/>
          <w:sz w:val="16"/>
        </w:rPr>
        <w:t>passwordhash</w:t>
      </w:r>
      <w:proofErr w:type="spellEnd"/>
      <w:r>
        <w:rPr>
          <w:color w:val="808080" w:themeColor="background1" w:themeShade="80"/>
          <w:sz w:val="16"/>
        </w:rPr>
        <w:t xml:space="preserve">, </w:t>
      </w:r>
      <w:proofErr w:type="spellStart"/>
      <w:r>
        <w:rPr>
          <w:color w:val="808080" w:themeColor="background1" w:themeShade="80"/>
          <w:sz w:val="16"/>
        </w:rPr>
        <w:t>numeroDiTelefono</w:t>
      </w:r>
      <w:proofErr w:type="spellEnd"/>
    </w:p>
    <w:p w14:paraId="2661EE76" w14:textId="2F46AF40" w:rsidR="00175C0B" w:rsidRDefault="00175C0B" w:rsidP="00175C0B">
      <w:pPr>
        <w:pStyle w:val="Paragrafoelenco"/>
        <w:numPr>
          <w:ilvl w:val="0"/>
          <w:numId w:val="5"/>
        </w:numPr>
        <w:jc w:val="both"/>
        <w:rPr>
          <w:color w:val="808080" w:themeColor="background1" w:themeShade="80"/>
          <w:sz w:val="16"/>
        </w:rPr>
      </w:pPr>
      <w:proofErr w:type="spellStart"/>
      <w:r w:rsidRPr="00175C0B">
        <w:rPr>
          <w:color w:val="808080" w:themeColor="background1" w:themeShade="80"/>
          <w:sz w:val="16"/>
        </w:rPr>
        <w:t>bannato</w:t>
      </w:r>
      <w:proofErr w:type="spellEnd"/>
      <w:r>
        <w:rPr>
          <w:color w:val="808080" w:themeColor="background1" w:themeShade="80"/>
          <w:sz w:val="16"/>
        </w:rPr>
        <w:t>: questo attributo serve per memorizzare se l’utente è stato bandito dall’applicazione</w:t>
      </w:r>
    </w:p>
    <w:p w14:paraId="22D2B902" w14:textId="6FE80959" w:rsidR="00175C0B" w:rsidRDefault="00175C0B" w:rsidP="00175C0B">
      <w:pPr>
        <w:pStyle w:val="Paragrafoelenco"/>
        <w:numPr>
          <w:ilvl w:val="0"/>
          <w:numId w:val="5"/>
        </w:numPr>
        <w:jc w:val="both"/>
        <w:rPr>
          <w:color w:val="808080" w:themeColor="background1" w:themeShade="80"/>
          <w:sz w:val="16"/>
        </w:rPr>
      </w:pPr>
      <w:proofErr w:type="spellStart"/>
      <w:r>
        <w:rPr>
          <w:color w:val="808080" w:themeColor="background1" w:themeShade="80"/>
          <w:sz w:val="16"/>
        </w:rPr>
        <w:t>durataBan</w:t>
      </w:r>
      <w:proofErr w:type="spellEnd"/>
      <w:r>
        <w:rPr>
          <w:color w:val="808080" w:themeColor="background1" w:themeShade="80"/>
          <w:sz w:val="16"/>
        </w:rPr>
        <w:t xml:space="preserve">: data in cui se l’utente è stato </w:t>
      </w:r>
      <w:proofErr w:type="spellStart"/>
      <w:r>
        <w:rPr>
          <w:color w:val="808080" w:themeColor="background1" w:themeShade="80"/>
          <w:sz w:val="16"/>
        </w:rPr>
        <w:t>bannato</w:t>
      </w:r>
      <w:proofErr w:type="spellEnd"/>
      <w:r>
        <w:rPr>
          <w:color w:val="808080" w:themeColor="background1" w:themeShade="80"/>
          <w:sz w:val="16"/>
        </w:rPr>
        <w:t xml:space="preserve"> verrà </w:t>
      </w:r>
      <w:proofErr w:type="spellStart"/>
      <w:r>
        <w:rPr>
          <w:color w:val="808080" w:themeColor="background1" w:themeShade="80"/>
          <w:sz w:val="16"/>
        </w:rPr>
        <w:t>sbannato</w:t>
      </w:r>
      <w:proofErr w:type="spellEnd"/>
    </w:p>
    <w:p w14:paraId="7ABC7B44" w14:textId="03365862" w:rsidR="00175C0B" w:rsidRDefault="00175C0B" w:rsidP="00175C0B">
      <w:pPr>
        <w:pStyle w:val="Paragrafoelenco"/>
        <w:numPr>
          <w:ilvl w:val="0"/>
          <w:numId w:val="5"/>
        </w:numPr>
        <w:jc w:val="both"/>
        <w:rPr>
          <w:color w:val="808080" w:themeColor="background1" w:themeShade="80"/>
          <w:sz w:val="16"/>
        </w:rPr>
      </w:pPr>
      <w:proofErr w:type="spellStart"/>
      <w:r>
        <w:rPr>
          <w:color w:val="808080" w:themeColor="background1" w:themeShade="80"/>
          <w:sz w:val="16"/>
        </w:rPr>
        <w:t>ultimaVoltaOnline</w:t>
      </w:r>
      <w:proofErr w:type="spellEnd"/>
      <w:r>
        <w:rPr>
          <w:color w:val="808080" w:themeColor="background1" w:themeShade="80"/>
          <w:sz w:val="16"/>
        </w:rPr>
        <w:t>: memorizza l’ultima volta che l’utente è stato online, se l’ultima volta che è stato online è meno di 5 minuti fa, allora viene considerato come online</w:t>
      </w:r>
    </w:p>
    <w:p w14:paraId="4F2FF8C5" w14:textId="16361259" w:rsidR="00175C0B" w:rsidRDefault="00175C0B" w:rsidP="00175C0B">
      <w:pPr>
        <w:jc w:val="both"/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 xml:space="preserve">Entità </w:t>
      </w:r>
      <w:r w:rsidRPr="000B3260">
        <w:rPr>
          <w:b/>
          <w:bCs/>
          <w:color w:val="808080" w:themeColor="background1" w:themeShade="80"/>
          <w:sz w:val="16"/>
        </w:rPr>
        <w:t>messaggio</w:t>
      </w:r>
      <w:r>
        <w:rPr>
          <w:color w:val="808080" w:themeColor="background1" w:themeShade="80"/>
          <w:sz w:val="16"/>
        </w:rPr>
        <w:t>.</w:t>
      </w:r>
    </w:p>
    <w:p w14:paraId="1B9E1366" w14:textId="526B7C62" w:rsidR="00175C0B" w:rsidRDefault="00175C0B" w:rsidP="00175C0B">
      <w:pPr>
        <w:jc w:val="both"/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>Quest’entità serve per memorizzare le informazioni e i contenuti di ogni messaggio, un utente invia molti messaggi, ogni messaggio è stato inviato da un solo utente.</w:t>
      </w:r>
    </w:p>
    <w:p w14:paraId="3D776A99" w14:textId="230620CE" w:rsidR="00175C0B" w:rsidRDefault="00175C0B" w:rsidP="00175C0B">
      <w:pPr>
        <w:jc w:val="both"/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 xml:space="preserve">Quindi sarà una associazione 1 a </w:t>
      </w:r>
      <w:r w:rsidR="000B3260">
        <w:rPr>
          <w:color w:val="808080" w:themeColor="background1" w:themeShade="80"/>
          <w:sz w:val="16"/>
        </w:rPr>
        <w:t>N.</w:t>
      </w:r>
    </w:p>
    <w:p w14:paraId="5BE1C0DD" w14:textId="467C3E66" w:rsidR="000B3260" w:rsidRDefault="000B3260" w:rsidP="00175C0B">
      <w:pPr>
        <w:jc w:val="both"/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>In questo modo riesco a conoscere chi ha inviato un messaggio, ma per creare una chat serve anche qualcosa che colleghi N utenti ad N messaggi.</w:t>
      </w:r>
    </w:p>
    <w:p w14:paraId="76E2928C" w14:textId="5D73AD49" w:rsidR="000B3260" w:rsidRDefault="000B3260" w:rsidP="00175C0B">
      <w:pPr>
        <w:jc w:val="both"/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 xml:space="preserve">È possibile farlo con un’entità </w:t>
      </w:r>
      <w:r w:rsidRPr="000B3260">
        <w:rPr>
          <w:b/>
          <w:bCs/>
          <w:color w:val="808080" w:themeColor="background1" w:themeShade="80"/>
          <w:sz w:val="16"/>
        </w:rPr>
        <w:t>conversazione</w:t>
      </w:r>
      <w:r>
        <w:rPr>
          <w:color w:val="808080" w:themeColor="background1" w:themeShade="80"/>
          <w:sz w:val="16"/>
        </w:rPr>
        <w:t>, questa entità deve essere connessa con utente e messaggio, perché una conversazione viene svolta da N persone che inviano N messaggi.</w:t>
      </w:r>
    </w:p>
    <w:p w14:paraId="554F4632" w14:textId="20BE0C3A" w:rsidR="000B3260" w:rsidRDefault="000B3260" w:rsidP="00175C0B">
      <w:pPr>
        <w:jc w:val="both"/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>Un utente ha N conversazioni e una conversazione ha N utenti, un messaggio è in una conversazione ed una conversazione ha N messaggi.</w:t>
      </w:r>
    </w:p>
    <w:p w14:paraId="173FC214" w14:textId="0AADB95C" w:rsidR="000B3260" w:rsidRDefault="000B3260" w:rsidP="00175C0B">
      <w:pPr>
        <w:jc w:val="both"/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>Quindi la relazione tra utenti e conversazioni è molti a molti, con un’entità associativa avere.</w:t>
      </w:r>
    </w:p>
    <w:p w14:paraId="553803E1" w14:textId="092C54ED" w:rsidR="00CA4456" w:rsidRDefault="000B3260" w:rsidP="0075069B">
      <w:pPr>
        <w:jc w:val="both"/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>L’entità conversazione distinguerà una chat privata da una chat di gruppo, l’entità conversazione avrà un campo “</w:t>
      </w:r>
      <w:proofErr w:type="spellStart"/>
      <w:r>
        <w:rPr>
          <w:color w:val="808080" w:themeColor="background1" w:themeShade="80"/>
          <w:sz w:val="16"/>
        </w:rPr>
        <w:t>nomeGruppo</w:t>
      </w:r>
      <w:proofErr w:type="spellEnd"/>
      <w:r>
        <w:rPr>
          <w:color w:val="808080" w:themeColor="background1" w:themeShade="80"/>
          <w:sz w:val="16"/>
        </w:rPr>
        <w:t>” che se verrà popolato solo se la chat è di gruppo.</w:t>
      </w:r>
    </w:p>
    <w:p w14:paraId="34B2454E" w14:textId="2A4671CD" w:rsidR="00E31E97" w:rsidRDefault="00E31E97" w:rsidP="0075069B">
      <w:pPr>
        <w:jc w:val="both"/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>Un utente ha due entità molti a molti che servono per sapere quali utenti sono bloccati e quali invece sono amici.</w:t>
      </w:r>
    </w:p>
    <w:p w14:paraId="130B698D" w14:textId="77777777" w:rsidR="00F42705" w:rsidRDefault="00F42705" w:rsidP="0075069B">
      <w:pPr>
        <w:jc w:val="both"/>
        <w:rPr>
          <w:color w:val="808080" w:themeColor="background1" w:themeShade="80"/>
          <w:sz w:val="16"/>
        </w:rPr>
      </w:pPr>
    </w:p>
    <w:p w14:paraId="376C0B46" w14:textId="77777777" w:rsidR="00F42705" w:rsidRDefault="00F42705" w:rsidP="0075069B">
      <w:pPr>
        <w:jc w:val="both"/>
        <w:rPr>
          <w:color w:val="808080" w:themeColor="background1" w:themeShade="80"/>
          <w:sz w:val="16"/>
        </w:rPr>
      </w:pPr>
    </w:p>
    <w:p w14:paraId="631F6CE3" w14:textId="77777777" w:rsidR="00F42705" w:rsidRDefault="00F42705" w:rsidP="0075069B">
      <w:pPr>
        <w:jc w:val="both"/>
        <w:rPr>
          <w:color w:val="808080" w:themeColor="background1" w:themeShade="80"/>
          <w:sz w:val="16"/>
        </w:rPr>
      </w:pPr>
    </w:p>
    <w:p w14:paraId="0E606723" w14:textId="77777777" w:rsidR="00F42705" w:rsidRDefault="00F42705" w:rsidP="0075069B">
      <w:pPr>
        <w:jc w:val="both"/>
        <w:rPr>
          <w:color w:val="808080" w:themeColor="background1" w:themeShade="80"/>
          <w:sz w:val="16"/>
        </w:rPr>
      </w:pPr>
    </w:p>
    <w:p w14:paraId="679A657B" w14:textId="77777777" w:rsidR="00F42705" w:rsidRDefault="00F42705" w:rsidP="0075069B">
      <w:pPr>
        <w:jc w:val="both"/>
        <w:rPr>
          <w:color w:val="808080" w:themeColor="background1" w:themeShade="80"/>
          <w:sz w:val="16"/>
        </w:rPr>
      </w:pPr>
    </w:p>
    <w:p w14:paraId="4E7347C0" w14:textId="77777777" w:rsidR="00F42705" w:rsidRDefault="00F42705" w:rsidP="0075069B">
      <w:pPr>
        <w:jc w:val="both"/>
        <w:rPr>
          <w:color w:val="808080" w:themeColor="background1" w:themeShade="80"/>
          <w:sz w:val="16"/>
        </w:rPr>
      </w:pPr>
    </w:p>
    <w:p w14:paraId="5484CC1F" w14:textId="77777777" w:rsidR="00F42705" w:rsidRDefault="00F42705" w:rsidP="0075069B">
      <w:pPr>
        <w:jc w:val="both"/>
        <w:rPr>
          <w:color w:val="808080" w:themeColor="background1" w:themeShade="80"/>
          <w:sz w:val="16"/>
        </w:rPr>
      </w:pPr>
    </w:p>
    <w:p w14:paraId="242EA5BB" w14:textId="77777777" w:rsidR="00F42705" w:rsidRDefault="00F42705" w:rsidP="0075069B">
      <w:pPr>
        <w:jc w:val="both"/>
        <w:rPr>
          <w:color w:val="808080" w:themeColor="background1" w:themeShade="80"/>
          <w:sz w:val="16"/>
        </w:rPr>
      </w:pPr>
    </w:p>
    <w:p w14:paraId="7BA283B7" w14:textId="77777777" w:rsidR="00F42705" w:rsidRDefault="00F42705" w:rsidP="0075069B">
      <w:pPr>
        <w:jc w:val="both"/>
        <w:rPr>
          <w:color w:val="808080" w:themeColor="background1" w:themeShade="80"/>
          <w:sz w:val="16"/>
        </w:rPr>
      </w:pPr>
    </w:p>
    <w:p w14:paraId="3F7C6CF2" w14:textId="77777777" w:rsidR="00F42705" w:rsidRDefault="00F42705" w:rsidP="0075069B">
      <w:pPr>
        <w:jc w:val="both"/>
        <w:rPr>
          <w:color w:val="808080" w:themeColor="background1" w:themeShade="80"/>
          <w:sz w:val="16"/>
        </w:rPr>
      </w:pPr>
    </w:p>
    <w:p w14:paraId="0CF8C718" w14:textId="77777777" w:rsidR="00F42705" w:rsidRDefault="00F42705" w:rsidP="0075069B">
      <w:pPr>
        <w:jc w:val="both"/>
        <w:rPr>
          <w:color w:val="808080" w:themeColor="background1" w:themeShade="80"/>
          <w:sz w:val="16"/>
        </w:rPr>
      </w:pPr>
    </w:p>
    <w:p w14:paraId="2DAF9489" w14:textId="77777777" w:rsidR="00F42705" w:rsidRPr="0075069B" w:rsidRDefault="00F42705" w:rsidP="0075069B">
      <w:pPr>
        <w:jc w:val="both"/>
        <w:rPr>
          <w:color w:val="808080" w:themeColor="background1" w:themeShade="80"/>
          <w:sz w:val="16"/>
        </w:rPr>
      </w:pPr>
    </w:p>
    <w:p w14:paraId="60F9B756" w14:textId="77777777" w:rsidR="005A5B45" w:rsidRPr="00204F84" w:rsidRDefault="004F25DE" w:rsidP="00204F84">
      <w:pPr>
        <w:pStyle w:val="Paragrafoelenco"/>
        <w:numPr>
          <w:ilvl w:val="0"/>
          <w:numId w:val="1"/>
        </w:numPr>
        <w:rPr>
          <w:b/>
        </w:rPr>
      </w:pPr>
      <w:r w:rsidRPr="00204F84">
        <w:rPr>
          <w:b/>
        </w:rPr>
        <w:t>Schema Concettuale</w:t>
      </w:r>
      <w:r w:rsidR="005A5B45">
        <w:t xml:space="preserve"> (</w:t>
      </w:r>
      <w:r>
        <w:t>ER o UML</w:t>
      </w:r>
      <w:r w:rsidR="005A5B45">
        <w:t>)</w:t>
      </w:r>
    </w:p>
    <w:p w14:paraId="51EAA989" w14:textId="67DD8984" w:rsidR="00F229DA" w:rsidRDefault="006535B1">
      <w:r>
        <w:rPr>
          <w:noProof/>
          <w:lang w:eastAsia="it-IT"/>
        </w:rPr>
        <w:drawing>
          <wp:inline distT="0" distB="0" distL="0" distR="0" wp14:anchorId="44F5B95D" wp14:editId="77FAB423">
            <wp:extent cx="6114415" cy="3582670"/>
            <wp:effectExtent l="0" t="0" r="635" b="0"/>
            <wp:docPr id="169096938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DE70" w14:textId="1F2333C7" w:rsidR="005A5B45" w:rsidRPr="00204F84" w:rsidRDefault="004F25DE" w:rsidP="00204F84">
      <w:pPr>
        <w:pStyle w:val="Paragrafoelenco"/>
        <w:numPr>
          <w:ilvl w:val="0"/>
          <w:numId w:val="1"/>
        </w:numPr>
        <w:rPr>
          <w:b/>
        </w:rPr>
      </w:pPr>
      <w:r w:rsidRPr="00204F84">
        <w:rPr>
          <w:b/>
        </w:rPr>
        <w:t>Schema Logico</w:t>
      </w:r>
      <w:r w:rsidR="00204F84">
        <w:t xml:space="preserve"> </w:t>
      </w:r>
    </w:p>
    <w:p w14:paraId="234125E3" w14:textId="3F767E02" w:rsidR="0075069B" w:rsidRPr="006535B1" w:rsidRDefault="0075069B">
      <w:r w:rsidRPr="006535B1">
        <w:t xml:space="preserve">Utente: </w:t>
      </w:r>
      <w:proofErr w:type="spellStart"/>
      <w:r w:rsidR="006535B1">
        <w:t>ID:INT</w:t>
      </w:r>
      <w:r w:rsidRPr="006535B1">
        <w:t>,Nome:VARCHAR</w:t>
      </w:r>
      <w:proofErr w:type="spellEnd"/>
      <w:r w:rsidRPr="006535B1">
        <w:t xml:space="preserve">(50),Cognome: VARCHAR(50), </w:t>
      </w:r>
      <w:proofErr w:type="spellStart"/>
      <w:r w:rsidRPr="006535B1">
        <w:t>Email:VARCHAR</w:t>
      </w:r>
      <w:proofErr w:type="spellEnd"/>
      <w:r w:rsidRPr="006535B1">
        <w:t>(50),</w:t>
      </w:r>
      <w:proofErr w:type="spellStart"/>
      <w:r w:rsidRPr="006535B1">
        <w:t>Password:CHAR</w:t>
      </w:r>
      <w:proofErr w:type="spellEnd"/>
      <w:r w:rsidRPr="006535B1">
        <w:t xml:space="preserve">(255), </w:t>
      </w:r>
      <w:proofErr w:type="spellStart"/>
      <w:r w:rsidRPr="006535B1">
        <w:t>Cell:Varchar</w:t>
      </w:r>
      <w:proofErr w:type="spellEnd"/>
      <w:r w:rsidRPr="006535B1">
        <w:t xml:space="preserve">(13), </w:t>
      </w:r>
      <w:proofErr w:type="spellStart"/>
      <w:r w:rsidRPr="006535B1">
        <w:t>Bannato:TINYINT</w:t>
      </w:r>
      <w:proofErr w:type="spellEnd"/>
      <w:r w:rsidRPr="006535B1">
        <w:t>(1),</w:t>
      </w:r>
      <w:proofErr w:type="spellStart"/>
      <w:r w:rsidRPr="006535B1">
        <w:t>DataFineBan:DATETIME</w:t>
      </w:r>
      <w:proofErr w:type="spellEnd"/>
      <w:r w:rsidRPr="006535B1">
        <w:t xml:space="preserve">, </w:t>
      </w:r>
      <w:proofErr w:type="spellStart"/>
      <w:r w:rsidRPr="006535B1">
        <w:t>UltimaVoltaOnline:DATETIME</w:t>
      </w:r>
      <w:proofErr w:type="spellEnd"/>
    </w:p>
    <w:p w14:paraId="32DC8F0E" w14:textId="70F56269" w:rsidR="0075069B" w:rsidRDefault="0075069B">
      <w:r w:rsidRPr="0075069B">
        <w:t xml:space="preserve">Messaggio = </w:t>
      </w:r>
      <w:proofErr w:type="spellStart"/>
      <w:r w:rsidRPr="0075069B">
        <w:t>ID:INT,Contenuto:</w:t>
      </w:r>
      <w:r>
        <w:t>TEXT,DataCreazione:DATETIME</w:t>
      </w:r>
      <w:proofErr w:type="spellEnd"/>
      <w:r>
        <w:t>, FK(</w:t>
      </w:r>
      <w:proofErr w:type="spellStart"/>
      <w:r>
        <w:t>CFUtente:</w:t>
      </w:r>
      <w:r w:rsidR="006535B1">
        <w:t>INT</w:t>
      </w:r>
      <w:proofErr w:type="spellEnd"/>
      <w:r w:rsidR="006535B1">
        <w:t xml:space="preserve">, </w:t>
      </w:r>
      <w:proofErr w:type="spellStart"/>
      <w:r w:rsidR="006535B1">
        <w:t>IDConversazione:INT</w:t>
      </w:r>
      <w:proofErr w:type="spellEnd"/>
      <w:r>
        <w:t>)</w:t>
      </w:r>
    </w:p>
    <w:p w14:paraId="42B3E7AF" w14:textId="109B210E" w:rsidR="0075069B" w:rsidRDefault="0075069B">
      <w:r>
        <w:t xml:space="preserve">Conversazione: ID:INT, </w:t>
      </w:r>
      <w:proofErr w:type="spellStart"/>
      <w:r>
        <w:t>Tipologia:CHAR</w:t>
      </w:r>
      <w:proofErr w:type="spellEnd"/>
      <w:r>
        <w:t>(1),</w:t>
      </w:r>
      <w:proofErr w:type="spellStart"/>
      <w:r>
        <w:t>DataCreazione:DATETIME</w:t>
      </w:r>
      <w:proofErr w:type="spellEnd"/>
    </w:p>
    <w:p w14:paraId="52F9FF37" w14:textId="2A69F760" w:rsidR="006535B1" w:rsidRDefault="006535B1">
      <w:proofErr w:type="spellStart"/>
      <w:r>
        <w:t>Partecipare</w:t>
      </w:r>
      <w:r w:rsidR="0075069B" w:rsidRPr="0075069B">
        <w:t>:ID:INT</w:t>
      </w:r>
      <w:proofErr w:type="spellEnd"/>
      <w:r w:rsidR="0075069B" w:rsidRPr="0075069B">
        <w:t xml:space="preserve">, </w:t>
      </w:r>
      <w:proofErr w:type="spellStart"/>
      <w:r w:rsidR="0075069B" w:rsidRPr="0075069B">
        <w:t>DataUnione:DATETI</w:t>
      </w:r>
      <w:r w:rsidR="0075069B">
        <w:t>ME</w:t>
      </w:r>
      <w:proofErr w:type="spellEnd"/>
      <w:r w:rsidR="0075069B">
        <w:t xml:space="preserve">, </w:t>
      </w:r>
      <w:proofErr w:type="spellStart"/>
      <w:r w:rsidR="0075069B">
        <w:t>UltimaLettura:DATETIME</w:t>
      </w:r>
      <w:proofErr w:type="spellEnd"/>
      <w:r w:rsidR="0075069B">
        <w:t>, FK(</w:t>
      </w:r>
      <w:proofErr w:type="spellStart"/>
      <w:r w:rsidR="0075069B">
        <w:t>CFUtente:</w:t>
      </w:r>
      <w:r>
        <w:t>INT</w:t>
      </w:r>
      <w:proofErr w:type="spellEnd"/>
      <w:r w:rsidR="0075069B">
        <w:t xml:space="preserve">, </w:t>
      </w:r>
      <w:proofErr w:type="spellStart"/>
      <w:r w:rsidR="0075069B">
        <w:t>IDConversazione:INT</w:t>
      </w:r>
      <w:proofErr w:type="spellEnd"/>
      <w:r w:rsidR="0075069B">
        <w:t>)</w:t>
      </w:r>
    </w:p>
    <w:p w14:paraId="2C7B73B6" w14:textId="6E913453" w:rsidR="006535B1" w:rsidRDefault="006535B1">
      <w:proofErr w:type="spellStart"/>
      <w:r>
        <w:t>Gruppo:ID:INT</w:t>
      </w:r>
      <w:proofErr w:type="spellEnd"/>
      <w:r>
        <w:t xml:space="preserve">, </w:t>
      </w:r>
      <w:proofErr w:type="spellStart"/>
      <w:r>
        <w:t>NomeGruppo:VARCHAR</w:t>
      </w:r>
      <w:proofErr w:type="spellEnd"/>
      <w:r>
        <w:t xml:space="preserve">(50), </w:t>
      </w:r>
      <w:proofErr w:type="spellStart"/>
      <w:r>
        <w:t>Descrizione:VARCHAR</w:t>
      </w:r>
      <w:proofErr w:type="spellEnd"/>
      <w:r>
        <w:t xml:space="preserve">(150), </w:t>
      </w:r>
      <w:proofErr w:type="spellStart"/>
      <w:r>
        <w:t>DataCreazione:DATETIME</w:t>
      </w:r>
      <w:proofErr w:type="spellEnd"/>
      <w:r>
        <w:t>, FK(</w:t>
      </w:r>
      <w:proofErr w:type="spellStart"/>
      <w:r>
        <w:t>Amministratore:INT</w:t>
      </w:r>
      <w:proofErr w:type="spellEnd"/>
      <w:r>
        <w:t xml:space="preserve">); </w:t>
      </w:r>
    </w:p>
    <w:p w14:paraId="207D12B5" w14:textId="1404078B" w:rsidR="006535B1" w:rsidRPr="006535B1" w:rsidRDefault="006535B1">
      <w:r w:rsidRPr="006535B1">
        <w:t xml:space="preserve">Conoscere: ID:INT, </w:t>
      </w:r>
      <w:proofErr w:type="spellStart"/>
      <w:r w:rsidRPr="006535B1">
        <w:t>Date:DATE</w:t>
      </w:r>
      <w:proofErr w:type="spellEnd"/>
      <w:r w:rsidRPr="006535B1">
        <w:t xml:space="preserve">, </w:t>
      </w:r>
      <w:proofErr w:type="spellStart"/>
      <w:r>
        <w:t>StatoRischiesta:CHAR</w:t>
      </w:r>
      <w:proofErr w:type="spellEnd"/>
      <w:r>
        <w:t>(1),</w:t>
      </w:r>
      <w:r w:rsidRPr="006535B1">
        <w:t>FK(</w:t>
      </w:r>
      <w:proofErr w:type="spellStart"/>
      <w:r w:rsidRPr="006535B1">
        <w:t>IDRichiedente:INT</w:t>
      </w:r>
      <w:proofErr w:type="spellEnd"/>
      <w:r w:rsidRPr="006535B1">
        <w:t xml:space="preserve">, </w:t>
      </w:r>
      <w:proofErr w:type="spellStart"/>
      <w:r w:rsidRPr="006535B1">
        <w:t>IDConosciut</w:t>
      </w:r>
      <w:r>
        <w:t>o</w:t>
      </w:r>
      <w:r w:rsidRPr="006535B1">
        <w:t>:INT</w:t>
      </w:r>
      <w:proofErr w:type="spellEnd"/>
      <w:r w:rsidRPr="006535B1">
        <w:t>),</w:t>
      </w:r>
    </w:p>
    <w:p w14:paraId="31E71266" w14:textId="2B406BB8" w:rsidR="00F229DA" w:rsidRPr="006535B1" w:rsidRDefault="006535B1">
      <w:pPr>
        <w:rPr>
          <w:lang w:val="en-US"/>
        </w:rPr>
      </w:pPr>
      <w:proofErr w:type="spellStart"/>
      <w:r>
        <w:rPr>
          <w:lang w:val="en-US"/>
        </w:rPr>
        <w:t>Bloccare</w:t>
      </w:r>
      <w:proofErr w:type="spellEnd"/>
      <w:r w:rsidRPr="006535B1">
        <w:rPr>
          <w:lang w:val="en-US"/>
        </w:rPr>
        <w:t xml:space="preserve">: ID:INT, </w:t>
      </w:r>
      <w:proofErr w:type="spellStart"/>
      <w:r w:rsidRPr="006535B1">
        <w:rPr>
          <w:lang w:val="en-US"/>
        </w:rPr>
        <w:t>Date:DATE</w:t>
      </w:r>
      <w:proofErr w:type="spellEnd"/>
      <w:r w:rsidRPr="006535B1">
        <w:rPr>
          <w:lang w:val="en-US"/>
        </w:rPr>
        <w:t>, FK(</w:t>
      </w:r>
      <w:proofErr w:type="spellStart"/>
      <w:r w:rsidRPr="006535B1">
        <w:rPr>
          <w:lang w:val="en-US"/>
        </w:rPr>
        <w:t>ID</w:t>
      </w:r>
      <w:r>
        <w:rPr>
          <w:lang w:val="en-US"/>
        </w:rPr>
        <w:t>Bloccante:INT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IDBloccato:INT</w:t>
      </w:r>
      <w:proofErr w:type="spellEnd"/>
      <w:r>
        <w:rPr>
          <w:lang w:val="en-US"/>
        </w:rPr>
        <w:t>),</w:t>
      </w:r>
      <w:r w:rsidR="00F229DA" w:rsidRPr="006535B1">
        <w:rPr>
          <w:lang w:val="en-US"/>
        </w:rPr>
        <w:br w:type="page"/>
      </w:r>
    </w:p>
    <w:p w14:paraId="08B9A1A8" w14:textId="77777777" w:rsidR="00204F84" w:rsidRDefault="00204F84" w:rsidP="00204F84">
      <w:pPr>
        <w:pStyle w:val="Paragrafoelenco"/>
        <w:numPr>
          <w:ilvl w:val="0"/>
          <w:numId w:val="1"/>
        </w:numPr>
        <w:rPr>
          <w:b/>
        </w:rPr>
      </w:pPr>
      <w:r w:rsidRPr="00204F84">
        <w:rPr>
          <w:b/>
        </w:rPr>
        <w:lastRenderedPageBreak/>
        <w:t>Normalizzazione</w:t>
      </w:r>
    </w:p>
    <w:p w14:paraId="1EDB5214" w14:textId="77777777" w:rsidR="004F25DE" w:rsidRDefault="004F25DE" w:rsidP="004F25DE">
      <w:r>
        <w:rPr>
          <w:b/>
        </w:rPr>
        <w:t>1NF</w:t>
      </w:r>
      <w:r>
        <w:t xml:space="preserve"> (Schema Logico nella Prima Forma Normale)</w:t>
      </w:r>
    </w:p>
    <w:p w14:paraId="5EE885A8" w14:textId="526F075A" w:rsidR="004F25DE" w:rsidRDefault="0075069B" w:rsidP="004F25DE">
      <w:r>
        <w:t>Già in 1 FN</w:t>
      </w:r>
    </w:p>
    <w:p w14:paraId="195C674F" w14:textId="77777777" w:rsidR="004F25DE" w:rsidRDefault="004F25DE" w:rsidP="004F25DE">
      <w:r>
        <w:rPr>
          <w:b/>
        </w:rPr>
        <w:t>2NF</w:t>
      </w:r>
      <w:r>
        <w:t xml:space="preserve"> (Schema Logico nella Seconda Forma Normale)</w:t>
      </w:r>
    </w:p>
    <w:p w14:paraId="08F3FD0C" w14:textId="34FD9094" w:rsidR="004F25DE" w:rsidRDefault="0075069B" w:rsidP="004F25DE">
      <w:r>
        <w:t>Già in 2 FN</w:t>
      </w:r>
    </w:p>
    <w:p w14:paraId="133F6371" w14:textId="77777777" w:rsidR="004F25DE" w:rsidRDefault="004F25DE" w:rsidP="004F25DE">
      <w:r>
        <w:rPr>
          <w:b/>
        </w:rPr>
        <w:t>3NF</w:t>
      </w:r>
      <w:r>
        <w:t xml:space="preserve"> (Schema Logico nella Terza Forma Normale)</w:t>
      </w:r>
    </w:p>
    <w:p w14:paraId="01D6B4BB" w14:textId="69DC618D" w:rsidR="004F25DE" w:rsidRDefault="0075069B" w:rsidP="004F25DE">
      <w:r>
        <w:t>Già in 3 FN</w:t>
      </w:r>
    </w:p>
    <w:p w14:paraId="12CA83D9" w14:textId="79F60440" w:rsidR="00F229DA" w:rsidRDefault="006C2354" w:rsidP="00F229DA">
      <w:pPr>
        <w:pStyle w:val="Paragrafoelenco"/>
        <w:numPr>
          <w:ilvl w:val="0"/>
          <w:numId w:val="1"/>
        </w:numPr>
        <w:rPr>
          <w:b/>
        </w:rPr>
      </w:pPr>
      <w:r w:rsidRPr="00204F84">
        <w:rPr>
          <w:b/>
        </w:rPr>
        <w:t xml:space="preserve">Implementazione DB e Popolazione tabelle </w:t>
      </w:r>
    </w:p>
    <w:p w14:paraId="5073BAA1" w14:textId="77777777" w:rsidR="00BF2D13" w:rsidRDefault="00BF2D13" w:rsidP="00166057">
      <w:pPr>
        <w:rPr>
          <w:b/>
        </w:rPr>
      </w:pPr>
    </w:p>
    <w:p w14:paraId="18C4BB99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>CREATE TABLE Utenti (</w:t>
      </w:r>
    </w:p>
    <w:p w14:paraId="4E5D9D2B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ID INT PRIMARY KEY,</w:t>
      </w:r>
    </w:p>
    <w:p w14:paraId="78636A7C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Nome VARCHAR(50),</w:t>
      </w:r>
    </w:p>
    <w:p w14:paraId="18F91E85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Cognome VARCHAR(50),</w:t>
      </w:r>
    </w:p>
    <w:p w14:paraId="28149761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Email VARCHAR(50),</w:t>
      </w:r>
    </w:p>
    <w:p w14:paraId="39002D85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Password CHAR(255),</w:t>
      </w:r>
    </w:p>
    <w:p w14:paraId="56DF1384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Cell VARCHAR(13),</w:t>
      </w:r>
    </w:p>
    <w:p w14:paraId="46FCA4BE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</w:t>
      </w:r>
      <w:proofErr w:type="spellStart"/>
      <w:r w:rsidRPr="00BF2D13">
        <w:rPr>
          <w:b/>
        </w:rPr>
        <w:t>Bannato</w:t>
      </w:r>
      <w:proofErr w:type="spellEnd"/>
      <w:r w:rsidRPr="00BF2D13">
        <w:rPr>
          <w:b/>
        </w:rPr>
        <w:t xml:space="preserve"> TINYINT(1),</w:t>
      </w:r>
    </w:p>
    <w:p w14:paraId="6548D52D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</w:t>
      </w:r>
      <w:proofErr w:type="spellStart"/>
      <w:r w:rsidRPr="00BF2D13">
        <w:rPr>
          <w:b/>
        </w:rPr>
        <w:t>DataFineBan</w:t>
      </w:r>
      <w:proofErr w:type="spellEnd"/>
      <w:r w:rsidRPr="00BF2D13">
        <w:rPr>
          <w:b/>
        </w:rPr>
        <w:t xml:space="preserve"> DATETIME,</w:t>
      </w:r>
    </w:p>
    <w:p w14:paraId="36271C7B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</w:t>
      </w:r>
      <w:proofErr w:type="spellStart"/>
      <w:r w:rsidRPr="00BF2D13">
        <w:rPr>
          <w:b/>
        </w:rPr>
        <w:t>UltimaVoltaOnline</w:t>
      </w:r>
      <w:proofErr w:type="spellEnd"/>
      <w:r w:rsidRPr="00BF2D13">
        <w:rPr>
          <w:b/>
        </w:rPr>
        <w:t xml:space="preserve"> DATETIME</w:t>
      </w:r>
    </w:p>
    <w:p w14:paraId="157C5B33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>);</w:t>
      </w:r>
    </w:p>
    <w:p w14:paraId="5EC37610" w14:textId="77777777" w:rsidR="00BF2D13" w:rsidRPr="00BF2D13" w:rsidRDefault="00BF2D13" w:rsidP="00BF2D13">
      <w:pPr>
        <w:rPr>
          <w:b/>
        </w:rPr>
      </w:pPr>
    </w:p>
    <w:p w14:paraId="0B95290B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>-- Creazione della tabella Conversazione</w:t>
      </w:r>
    </w:p>
    <w:p w14:paraId="74544DAE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>CREATE TABLE Conversazioni (</w:t>
      </w:r>
    </w:p>
    <w:p w14:paraId="6134FF60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ID INT PRIMARY KEY,</w:t>
      </w:r>
    </w:p>
    <w:p w14:paraId="4935E6C2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Tipologia CHAR(1),</w:t>
      </w:r>
    </w:p>
    <w:p w14:paraId="33E274FF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</w:t>
      </w:r>
      <w:proofErr w:type="spellStart"/>
      <w:r w:rsidRPr="00BF2D13">
        <w:rPr>
          <w:b/>
        </w:rPr>
        <w:t>DataCreazione</w:t>
      </w:r>
      <w:proofErr w:type="spellEnd"/>
      <w:r w:rsidRPr="00BF2D13">
        <w:rPr>
          <w:b/>
        </w:rPr>
        <w:t xml:space="preserve"> DATETIME</w:t>
      </w:r>
    </w:p>
    <w:p w14:paraId="11AF3048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>);</w:t>
      </w:r>
    </w:p>
    <w:p w14:paraId="08DC053D" w14:textId="77777777" w:rsidR="00BF2D13" w:rsidRPr="00BF2D13" w:rsidRDefault="00BF2D13" w:rsidP="00BF2D13">
      <w:pPr>
        <w:rPr>
          <w:b/>
        </w:rPr>
      </w:pPr>
    </w:p>
    <w:p w14:paraId="7BC1A8C8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>-- Creazione della tabella Messaggio</w:t>
      </w:r>
    </w:p>
    <w:p w14:paraId="4F7506A1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>CREATE TABLE Messaggi (</w:t>
      </w:r>
    </w:p>
    <w:p w14:paraId="578C1FA2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ID INT PRIMARY KEY,</w:t>
      </w:r>
    </w:p>
    <w:p w14:paraId="35A67F31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Contenuto TEXT,</w:t>
      </w:r>
    </w:p>
    <w:p w14:paraId="4F6A3F82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lastRenderedPageBreak/>
        <w:t xml:space="preserve">    </w:t>
      </w:r>
      <w:proofErr w:type="spellStart"/>
      <w:r w:rsidRPr="00BF2D13">
        <w:rPr>
          <w:b/>
        </w:rPr>
        <w:t>DataCreazione</w:t>
      </w:r>
      <w:proofErr w:type="spellEnd"/>
      <w:r w:rsidRPr="00BF2D13">
        <w:rPr>
          <w:b/>
        </w:rPr>
        <w:t xml:space="preserve"> DATETIME,</w:t>
      </w:r>
    </w:p>
    <w:p w14:paraId="3A134DB8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</w:t>
      </w:r>
      <w:proofErr w:type="spellStart"/>
      <w:r w:rsidRPr="00BF2D13">
        <w:rPr>
          <w:b/>
        </w:rPr>
        <w:t>CFUtente</w:t>
      </w:r>
      <w:proofErr w:type="spellEnd"/>
      <w:r w:rsidRPr="00BF2D13">
        <w:rPr>
          <w:b/>
        </w:rPr>
        <w:t xml:space="preserve"> INT,</w:t>
      </w:r>
    </w:p>
    <w:p w14:paraId="1199707A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</w:t>
      </w:r>
      <w:proofErr w:type="spellStart"/>
      <w:r w:rsidRPr="00BF2D13">
        <w:rPr>
          <w:b/>
        </w:rPr>
        <w:t>IDConversazione</w:t>
      </w:r>
      <w:proofErr w:type="spellEnd"/>
      <w:r w:rsidRPr="00BF2D13">
        <w:rPr>
          <w:b/>
        </w:rPr>
        <w:t xml:space="preserve"> INT,</w:t>
      </w:r>
    </w:p>
    <w:p w14:paraId="467CA9A0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FOREIGN KEY (</w:t>
      </w:r>
      <w:proofErr w:type="spellStart"/>
      <w:r w:rsidRPr="00BF2D13">
        <w:rPr>
          <w:b/>
        </w:rPr>
        <w:t>CFUtente</w:t>
      </w:r>
      <w:proofErr w:type="spellEnd"/>
      <w:r w:rsidRPr="00BF2D13">
        <w:rPr>
          <w:b/>
        </w:rPr>
        <w:t>) REFERENCES Utenti(ID),</w:t>
      </w:r>
    </w:p>
    <w:p w14:paraId="37842688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FOREIGN KEY (</w:t>
      </w:r>
      <w:proofErr w:type="spellStart"/>
      <w:r w:rsidRPr="00BF2D13">
        <w:rPr>
          <w:b/>
        </w:rPr>
        <w:t>IDConversazione</w:t>
      </w:r>
      <w:proofErr w:type="spellEnd"/>
      <w:r w:rsidRPr="00BF2D13">
        <w:rPr>
          <w:b/>
        </w:rPr>
        <w:t>) REFERENCES Conversazioni(ID)</w:t>
      </w:r>
    </w:p>
    <w:p w14:paraId="63C70D37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>);</w:t>
      </w:r>
    </w:p>
    <w:p w14:paraId="6652E0B4" w14:textId="77777777" w:rsidR="00BF2D13" w:rsidRPr="00BF2D13" w:rsidRDefault="00BF2D13" w:rsidP="00BF2D13">
      <w:pPr>
        <w:rPr>
          <w:b/>
        </w:rPr>
      </w:pPr>
    </w:p>
    <w:p w14:paraId="14833E8C" w14:textId="77777777" w:rsidR="00BF2D13" w:rsidRPr="00BF2D13" w:rsidRDefault="00BF2D13" w:rsidP="00BF2D13">
      <w:pPr>
        <w:rPr>
          <w:b/>
        </w:rPr>
      </w:pPr>
    </w:p>
    <w:p w14:paraId="0A033C95" w14:textId="77777777" w:rsidR="00BF2D13" w:rsidRPr="00BF2D13" w:rsidRDefault="00BF2D13" w:rsidP="00BF2D13">
      <w:pPr>
        <w:rPr>
          <w:b/>
        </w:rPr>
      </w:pPr>
    </w:p>
    <w:p w14:paraId="3937CAB0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>-- Creazione della tabella Partecipare</w:t>
      </w:r>
    </w:p>
    <w:p w14:paraId="2C67A25F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>CREATE TABLE Partecipare (</w:t>
      </w:r>
    </w:p>
    <w:p w14:paraId="1ECCE796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ID INT PRIMARY KEY,</w:t>
      </w:r>
    </w:p>
    <w:p w14:paraId="35DD2D80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</w:t>
      </w:r>
      <w:proofErr w:type="spellStart"/>
      <w:r w:rsidRPr="00BF2D13">
        <w:rPr>
          <w:b/>
        </w:rPr>
        <w:t>DataUnione</w:t>
      </w:r>
      <w:proofErr w:type="spellEnd"/>
      <w:r w:rsidRPr="00BF2D13">
        <w:rPr>
          <w:b/>
        </w:rPr>
        <w:t xml:space="preserve"> DATETIME,</w:t>
      </w:r>
    </w:p>
    <w:p w14:paraId="01275056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</w:t>
      </w:r>
      <w:proofErr w:type="spellStart"/>
      <w:r w:rsidRPr="00BF2D13">
        <w:rPr>
          <w:b/>
        </w:rPr>
        <w:t>UltimaLettura</w:t>
      </w:r>
      <w:proofErr w:type="spellEnd"/>
      <w:r w:rsidRPr="00BF2D13">
        <w:rPr>
          <w:b/>
        </w:rPr>
        <w:t xml:space="preserve"> DATETIME,</w:t>
      </w:r>
    </w:p>
    <w:p w14:paraId="5C4195A2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</w:t>
      </w:r>
      <w:proofErr w:type="spellStart"/>
      <w:r w:rsidRPr="00BF2D13">
        <w:rPr>
          <w:b/>
        </w:rPr>
        <w:t>CFUtente</w:t>
      </w:r>
      <w:proofErr w:type="spellEnd"/>
      <w:r w:rsidRPr="00BF2D13">
        <w:rPr>
          <w:b/>
        </w:rPr>
        <w:t xml:space="preserve"> INT,</w:t>
      </w:r>
    </w:p>
    <w:p w14:paraId="5B165000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</w:t>
      </w:r>
      <w:proofErr w:type="spellStart"/>
      <w:r w:rsidRPr="00BF2D13">
        <w:rPr>
          <w:b/>
        </w:rPr>
        <w:t>IDConversazione</w:t>
      </w:r>
      <w:proofErr w:type="spellEnd"/>
      <w:r w:rsidRPr="00BF2D13">
        <w:rPr>
          <w:b/>
        </w:rPr>
        <w:t xml:space="preserve"> INT,</w:t>
      </w:r>
    </w:p>
    <w:p w14:paraId="020807BD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FOREIGN KEY (</w:t>
      </w:r>
      <w:proofErr w:type="spellStart"/>
      <w:r w:rsidRPr="00BF2D13">
        <w:rPr>
          <w:b/>
        </w:rPr>
        <w:t>CFUtente</w:t>
      </w:r>
      <w:proofErr w:type="spellEnd"/>
      <w:r w:rsidRPr="00BF2D13">
        <w:rPr>
          <w:b/>
        </w:rPr>
        <w:t>) REFERENCES Utenti(ID),</w:t>
      </w:r>
    </w:p>
    <w:p w14:paraId="091D9B2E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FOREIGN KEY (</w:t>
      </w:r>
      <w:proofErr w:type="spellStart"/>
      <w:r w:rsidRPr="00BF2D13">
        <w:rPr>
          <w:b/>
        </w:rPr>
        <w:t>IDConversazione</w:t>
      </w:r>
      <w:proofErr w:type="spellEnd"/>
      <w:r w:rsidRPr="00BF2D13">
        <w:rPr>
          <w:b/>
        </w:rPr>
        <w:t>) REFERENCES Conversazioni(ID)</w:t>
      </w:r>
    </w:p>
    <w:p w14:paraId="4FD6EC0F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>);</w:t>
      </w:r>
    </w:p>
    <w:p w14:paraId="032ADCB3" w14:textId="77777777" w:rsidR="00BF2D13" w:rsidRPr="00BF2D13" w:rsidRDefault="00BF2D13" w:rsidP="00BF2D13">
      <w:pPr>
        <w:rPr>
          <w:b/>
        </w:rPr>
      </w:pPr>
    </w:p>
    <w:p w14:paraId="1E6180BE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>-- Creazione della tabella Gruppo</w:t>
      </w:r>
    </w:p>
    <w:p w14:paraId="1D94B7F8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>CREATE TABLE Gruppi (</w:t>
      </w:r>
    </w:p>
    <w:p w14:paraId="6D625F63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ID INT PRIMARY KEY,</w:t>
      </w:r>
    </w:p>
    <w:p w14:paraId="71F23EF1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</w:t>
      </w:r>
      <w:proofErr w:type="spellStart"/>
      <w:r w:rsidRPr="00BF2D13">
        <w:rPr>
          <w:b/>
        </w:rPr>
        <w:t>NomeGruppo</w:t>
      </w:r>
      <w:proofErr w:type="spellEnd"/>
      <w:r w:rsidRPr="00BF2D13">
        <w:rPr>
          <w:b/>
        </w:rPr>
        <w:t xml:space="preserve"> VARCHAR(50),</w:t>
      </w:r>
    </w:p>
    <w:p w14:paraId="756585A1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Descrizione VARCHAR(150),</w:t>
      </w:r>
    </w:p>
    <w:p w14:paraId="52C468D9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</w:t>
      </w:r>
      <w:proofErr w:type="spellStart"/>
      <w:r w:rsidRPr="00BF2D13">
        <w:rPr>
          <w:b/>
        </w:rPr>
        <w:t>DataCreazione</w:t>
      </w:r>
      <w:proofErr w:type="spellEnd"/>
      <w:r w:rsidRPr="00BF2D13">
        <w:rPr>
          <w:b/>
        </w:rPr>
        <w:t xml:space="preserve"> DATETIME,</w:t>
      </w:r>
    </w:p>
    <w:p w14:paraId="53F7344F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Amministratore INT,</w:t>
      </w:r>
    </w:p>
    <w:p w14:paraId="4D9E8E9E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FOREIGN KEY (Amministratore) REFERENCES Utenti(ID)</w:t>
      </w:r>
    </w:p>
    <w:p w14:paraId="56D22E05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>);</w:t>
      </w:r>
    </w:p>
    <w:p w14:paraId="583C61DD" w14:textId="77777777" w:rsidR="00BF2D13" w:rsidRPr="00BF2D13" w:rsidRDefault="00BF2D13" w:rsidP="00BF2D13">
      <w:pPr>
        <w:rPr>
          <w:b/>
        </w:rPr>
      </w:pPr>
    </w:p>
    <w:p w14:paraId="1F833247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>-- Creazione della tabella Conoscere</w:t>
      </w:r>
    </w:p>
    <w:p w14:paraId="072CA337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>CREATE TABLE Conoscere (</w:t>
      </w:r>
    </w:p>
    <w:p w14:paraId="567E2B27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lastRenderedPageBreak/>
        <w:t xml:space="preserve">    ID INT PRIMARY KEY,</w:t>
      </w:r>
    </w:p>
    <w:p w14:paraId="414A5D85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Date </w:t>
      </w:r>
      <w:proofErr w:type="spellStart"/>
      <w:r w:rsidRPr="00BF2D13">
        <w:rPr>
          <w:b/>
        </w:rPr>
        <w:t>DATE</w:t>
      </w:r>
      <w:proofErr w:type="spellEnd"/>
      <w:r w:rsidRPr="00BF2D13">
        <w:rPr>
          <w:b/>
        </w:rPr>
        <w:t>,</w:t>
      </w:r>
    </w:p>
    <w:p w14:paraId="5CF295CD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</w:t>
      </w:r>
      <w:proofErr w:type="spellStart"/>
      <w:r w:rsidRPr="00BF2D13">
        <w:rPr>
          <w:b/>
        </w:rPr>
        <w:t>StatoRischiesta</w:t>
      </w:r>
      <w:proofErr w:type="spellEnd"/>
      <w:r w:rsidRPr="00BF2D13">
        <w:rPr>
          <w:b/>
        </w:rPr>
        <w:t xml:space="preserve"> CHAR(1),</w:t>
      </w:r>
    </w:p>
    <w:p w14:paraId="6169B52F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</w:t>
      </w:r>
      <w:proofErr w:type="spellStart"/>
      <w:r w:rsidRPr="00BF2D13">
        <w:rPr>
          <w:b/>
        </w:rPr>
        <w:t>IDRichiedente</w:t>
      </w:r>
      <w:proofErr w:type="spellEnd"/>
      <w:r w:rsidRPr="00BF2D13">
        <w:rPr>
          <w:b/>
        </w:rPr>
        <w:t xml:space="preserve"> INT,</w:t>
      </w:r>
    </w:p>
    <w:p w14:paraId="2F58B281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</w:t>
      </w:r>
      <w:proofErr w:type="spellStart"/>
      <w:r w:rsidRPr="00BF2D13">
        <w:rPr>
          <w:b/>
        </w:rPr>
        <w:t>IDConosciuto</w:t>
      </w:r>
      <w:proofErr w:type="spellEnd"/>
      <w:r w:rsidRPr="00BF2D13">
        <w:rPr>
          <w:b/>
        </w:rPr>
        <w:t xml:space="preserve"> INT,</w:t>
      </w:r>
    </w:p>
    <w:p w14:paraId="78C4BDF3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FOREIGN KEY (</w:t>
      </w:r>
      <w:proofErr w:type="spellStart"/>
      <w:r w:rsidRPr="00BF2D13">
        <w:rPr>
          <w:b/>
        </w:rPr>
        <w:t>IDRichiedente</w:t>
      </w:r>
      <w:proofErr w:type="spellEnd"/>
      <w:r w:rsidRPr="00BF2D13">
        <w:rPr>
          <w:b/>
        </w:rPr>
        <w:t>) REFERENCES Utenti(ID),</w:t>
      </w:r>
    </w:p>
    <w:p w14:paraId="2EB8113C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FOREIGN KEY (</w:t>
      </w:r>
      <w:proofErr w:type="spellStart"/>
      <w:r w:rsidRPr="00BF2D13">
        <w:rPr>
          <w:b/>
        </w:rPr>
        <w:t>IDConosciuto</w:t>
      </w:r>
      <w:proofErr w:type="spellEnd"/>
      <w:r w:rsidRPr="00BF2D13">
        <w:rPr>
          <w:b/>
        </w:rPr>
        <w:t>) REFERENCES Utenti(ID)</w:t>
      </w:r>
    </w:p>
    <w:p w14:paraId="6679EB4F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>);</w:t>
      </w:r>
    </w:p>
    <w:p w14:paraId="6E451E99" w14:textId="77777777" w:rsidR="00BF2D13" w:rsidRPr="00BF2D13" w:rsidRDefault="00BF2D13" w:rsidP="00BF2D13">
      <w:pPr>
        <w:rPr>
          <w:b/>
        </w:rPr>
      </w:pPr>
    </w:p>
    <w:p w14:paraId="6CB3B8CF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>-- Creazione della tabella Bloccare</w:t>
      </w:r>
    </w:p>
    <w:p w14:paraId="45C5C653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>CREATE TABLE Bloccare (</w:t>
      </w:r>
    </w:p>
    <w:p w14:paraId="4F5631FF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ID INT PRIMARY KEY,</w:t>
      </w:r>
    </w:p>
    <w:p w14:paraId="38C8E74B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Date </w:t>
      </w:r>
      <w:proofErr w:type="spellStart"/>
      <w:r w:rsidRPr="00BF2D13">
        <w:rPr>
          <w:b/>
        </w:rPr>
        <w:t>DATE</w:t>
      </w:r>
      <w:proofErr w:type="spellEnd"/>
      <w:r w:rsidRPr="00BF2D13">
        <w:rPr>
          <w:b/>
        </w:rPr>
        <w:t>,</w:t>
      </w:r>
    </w:p>
    <w:p w14:paraId="0E5DF20E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</w:t>
      </w:r>
      <w:proofErr w:type="spellStart"/>
      <w:r w:rsidRPr="00BF2D13">
        <w:rPr>
          <w:b/>
        </w:rPr>
        <w:t>IDBloccante</w:t>
      </w:r>
      <w:proofErr w:type="spellEnd"/>
      <w:r w:rsidRPr="00BF2D13">
        <w:rPr>
          <w:b/>
        </w:rPr>
        <w:t xml:space="preserve"> INT,</w:t>
      </w:r>
    </w:p>
    <w:p w14:paraId="451BB357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</w:t>
      </w:r>
      <w:proofErr w:type="spellStart"/>
      <w:r w:rsidRPr="00BF2D13">
        <w:rPr>
          <w:b/>
        </w:rPr>
        <w:t>IDBloccato</w:t>
      </w:r>
      <w:proofErr w:type="spellEnd"/>
      <w:r w:rsidRPr="00BF2D13">
        <w:rPr>
          <w:b/>
        </w:rPr>
        <w:t xml:space="preserve"> INT,</w:t>
      </w:r>
    </w:p>
    <w:p w14:paraId="52BBE98B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FOREIGN KEY (</w:t>
      </w:r>
      <w:proofErr w:type="spellStart"/>
      <w:r w:rsidRPr="00BF2D13">
        <w:rPr>
          <w:b/>
        </w:rPr>
        <w:t>IDBloccante</w:t>
      </w:r>
      <w:proofErr w:type="spellEnd"/>
      <w:r w:rsidRPr="00BF2D13">
        <w:rPr>
          <w:b/>
        </w:rPr>
        <w:t>) REFERENCES Utenti(ID),</w:t>
      </w:r>
    </w:p>
    <w:p w14:paraId="0DFB6AA4" w14:textId="77777777" w:rsidR="00BF2D13" w:rsidRPr="00BF2D13" w:rsidRDefault="00BF2D13" w:rsidP="00BF2D13">
      <w:pPr>
        <w:rPr>
          <w:b/>
        </w:rPr>
      </w:pPr>
      <w:r w:rsidRPr="00BF2D13">
        <w:rPr>
          <w:b/>
        </w:rPr>
        <w:t xml:space="preserve">    FOREIGN KEY (</w:t>
      </w:r>
      <w:proofErr w:type="spellStart"/>
      <w:r w:rsidRPr="00BF2D13">
        <w:rPr>
          <w:b/>
        </w:rPr>
        <w:t>IDBloccato</w:t>
      </w:r>
      <w:proofErr w:type="spellEnd"/>
      <w:r w:rsidRPr="00BF2D13">
        <w:rPr>
          <w:b/>
        </w:rPr>
        <w:t>) REFERENCES Utenti(ID)</w:t>
      </w:r>
    </w:p>
    <w:p w14:paraId="02CB8EA7" w14:textId="0136D3B3" w:rsidR="00BF2D13" w:rsidRPr="00BF2D13" w:rsidRDefault="00BF2D13" w:rsidP="00BF2D13">
      <w:pPr>
        <w:rPr>
          <w:b/>
          <w:u w:val="single"/>
        </w:rPr>
      </w:pPr>
      <w:r w:rsidRPr="00BF2D13">
        <w:rPr>
          <w:b/>
        </w:rPr>
        <w:t>);</w:t>
      </w:r>
      <w:bookmarkStart w:id="0" w:name="_GoBack"/>
      <w:bookmarkEnd w:id="0"/>
    </w:p>
    <w:p w14:paraId="7E30D227" w14:textId="77777777" w:rsidR="004F25DE" w:rsidRPr="00204F84" w:rsidRDefault="004F25DE" w:rsidP="00204F84">
      <w:pPr>
        <w:pStyle w:val="Paragrafoelenco"/>
        <w:numPr>
          <w:ilvl w:val="0"/>
          <w:numId w:val="1"/>
        </w:numPr>
        <w:rPr>
          <w:b/>
        </w:rPr>
      </w:pPr>
      <w:r w:rsidRPr="00204F84">
        <w:rPr>
          <w:b/>
        </w:rPr>
        <w:t>Query</w:t>
      </w:r>
      <w:r>
        <w:t xml:space="preserve"> (in SQL)</w:t>
      </w:r>
    </w:p>
    <w:p w14:paraId="31FB1675" w14:textId="77777777" w:rsidR="00F229DA" w:rsidRPr="00F229DA" w:rsidRDefault="00F229DA" w:rsidP="00F229DA">
      <w:pPr>
        <w:rPr>
          <w:color w:val="808080" w:themeColor="background1" w:themeShade="80"/>
          <w:sz w:val="16"/>
          <w:szCs w:val="16"/>
        </w:rPr>
      </w:pPr>
      <w:r w:rsidRPr="00F229DA">
        <w:rPr>
          <w:color w:val="808080" w:themeColor="background1" w:themeShade="80"/>
          <w:sz w:val="16"/>
          <w:szCs w:val="16"/>
        </w:rPr>
        <w:t>[DML e QL]</w:t>
      </w:r>
    </w:p>
    <w:p w14:paraId="08995CC0" w14:textId="77777777" w:rsidR="00F229DA" w:rsidRDefault="00F229DA"/>
    <w:sectPr w:rsidR="00F229DA" w:rsidSect="002D1F1E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16CCF"/>
    <w:multiLevelType w:val="hybridMultilevel"/>
    <w:tmpl w:val="61FC58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A069B"/>
    <w:multiLevelType w:val="hybridMultilevel"/>
    <w:tmpl w:val="20944E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E2E5A"/>
    <w:multiLevelType w:val="hybridMultilevel"/>
    <w:tmpl w:val="DF5445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3515D"/>
    <w:multiLevelType w:val="hybridMultilevel"/>
    <w:tmpl w:val="270A01B6"/>
    <w:lvl w:ilvl="0" w:tplc="473A1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5B094D"/>
    <w:multiLevelType w:val="hybridMultilevel"/>
    <w:tmpl w:val="FB92A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C0B"/>
    <w:rsid w:val="00022BA4"/>
    <w:rsid w:val="000B3260"/>
    <w:rsid w:val="0012274E"/>
    <w:rsid w:val="00127F4B"/>
    <w:rsid w:val="00166057"/>
    <w:rsid w:val="00175C0B"/>
    <w:rsid w:val="00204F84"/>
    <w:rsid w:val="002D1F1E"/>
    <w:rsid w:val="003A58DA"/>
    <w:rsid w:val="003C309E"/>
    <w:rsid w:val="004936B5"/>
    <w:rsid w:val="004F25DE"/>
    <w:rsid w:val="005A5B45"/>
    <w:rsid w:val="005C3587"/>
    <w:rsid w:val="00613B40"/>
    <w:rsid w:val="006535B1"/>
    <w:rsid w:val="00653D1B"/>
    <w:rsid w:val="006B3A6B"/>
    <w:rsid w:val="006C2354"/>
    <w:rsid w:val="006E1EB0"/>
    <w:rsid w:val="00741B1D"/>
    <w:rsid w:val="0075069B"/>
    <w:rsid w:val="00844F12"/>
    <w:rsid w:val="00930577"/>
    <w:rsid w:val="00942446"/>
    <w:rsid w:val="0097713E"/>
    <w:rsid w:val="009B23F9"/>
    <w:rsid w:val="009B7169"/>
    <w:rsid w:val="00B84BEB"/>
    <w:rsid w:val="00BF2D13"/>
    <w:rsid w:val="00CA4456"/>
    <w:rsid w:val="00E31E97"/>
    <w:rsid w:val="00F229DA"/>
    <w:rsid w:val="00F42705"/>
    <w:rsid w:val="00FB33DA"/>
    <w:rsid w:val="00FE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D3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069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A5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04F8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D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069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A5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04F8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\Downloads\_Modello%20Scheda%20Progetto%20DB%20v7%20(2)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EF2A7-959A-429A-AB03-B19FD7392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_Modello Scheda Progetto DB v7 (2)</Template>
  <TotalTime>108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Piccinini Simone</dc:creator>
  <cp:lastModifiedBy>Piccinini Simone</cp:lastModifiedBy>
  <cp:revision>6</cp:revision>
  <dcterms:created xsi:type="dcterms:W3CDTF">2024-01-26T15:40:00Z</dcterms:created>
  <dcterms:modified xsi:type="dcterms:W3CDTF">2024-02-06T08:12:00Z</dcterms:modified>
</cp:coreProperties>
</file>